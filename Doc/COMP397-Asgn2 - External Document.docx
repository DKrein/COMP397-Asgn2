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DF39EF" w:rsidRDefault="00C34CF4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F39EF">
                      <w:rPr>
                        <w:rFonts w:asciiTheme="majorHAnsi" w:eastAsiaTheme="majorEastAsia" w:hAnsiTheme="majorHAnsi" w:cstheme="majorBidi"/>
                        <w:caps/>
                      </w:rPr>
                      <w:t>Krein game division</w:t>
                    </w:r>
                  </w:sdtContent>
                </w:sdt>
              </w:p>
              <w:p w:rsidR="00DF39EF" w:rsidRPr="00DF39EF" w:rsidRDefault="00DF39EF" w:rsidP="00DF39EF">
                <w:r>
                  <w:rPr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62848" behindDoc="0" locked="0" layoutInCell="1" allowOverlap="1" wp14:anchorId="4149FC54" wp14:editId="4E61FFBA">
                          <wp:simplePos x="0" y="0"/>
                          <wp:positionH relativeFrom="column">
                            <wp:posOffset>1668780</wp:posOffset>
                          </wp:positionH>
                          <wp:positionV relativeFrom="paragraph">
                            <wp:posOffset>285750</wp:posOffset>
                          </wp:positionV>
                          <wp:extent cx="2353310" cy="3360420"/>
                          <wp:effectExtent l="0" t="0" r="22860" b="1143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3360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DF39EF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  <w:lang w:eastAsia="ko-KR"/>
                                        </w:rPr>
                                        <w:drawing>
                                          <wp:inline distT="0" distB="0" distL="0" distR="0" wp14:anchorId="41D1774F" wp14:editId="1BDAE493">
                                            <wp:extent cx="1955291" cy="3009900"/>
                                            <wp:effectExtent l="0" t="0" r="6985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KreinGameDivisio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56267" cy="30114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149FC5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margin-left:131.4pt;margin-top:22.5pt;width:185.3pt;height:264.6pt;z-index:2516628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DF39E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eastAsia="ko-KR"/>
                                  </w:rPr>
                                  <w:drawing>
                                    <wp:inline distT="0" distB="0" distL="0" distR="0" wp14:anchorId="41D1774F" wp14:editId="1BDAE493">
                                      <wp:extent cx="1955291" cy="3009900"/>
                                      <wp:effectExtent l="0" t="0" r="698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KreinGameDivision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56267" cy="30114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DF39EF" w:rsidRPr="00DF39EF" w:rsidRDefault="00DF39EF" w:rsidP="00DF39EF"/>
              <w:p w:rsidR="00DF39EF" w:rsidRPr="00DF39EF" w:rsidRDefault="00DF39EF" w:rsidP="00DF39EF"/>
              <w:p w:rsidR="00DF39EF" w:rsidRDefault="00DF39EF" w:rsidP="00DF39EF"/>
              <w:p w:rsidR="003E1D56" w:rsidRDefault="00DF39EF" w:rsidP="00DF39EF">
                <w:pPr>
                  <w:tabs>
                    <w:tab w:val="left" w:pos="1404"/>
                  </w:tabs>
                </w:pPr>
                <w:r>
                  <w:tab/>
                </w:r>
              </w:p>
              <w:p w:rsidR="00DF39EF" w:rsidRDefault="00DF39EF" w:rsidP="00DF39EF">
                <w:pPr>
                  <w:tabs>
                    <w:tab w:val="left" w:pos="1404"/>
                  </w:tabs>
                </w:pPr>
              </w:p>
              <w:p w:rsidR="00DF39EF" w:rsidRDefault="00DF39EF" w:rsidP="00DF39EF">
                <w:pPr>
                  <w:tabs>
                    <w:tab w:val="left" w:pos="1404"/>
                  </w:tabs>
                </w:pPr>
              </w:p>
              <w:p w:rsidR="00DF39EF" w:rsidRDefault="00DF39EF" w:rsidP="00DF39EF">
                <w:pPr>
                  <w:tabs>
                    <w:tab w:val="left" w:pos="1404"/>
                  </w:tabs>
                </w:pPr>
              </w:p>
              <w:p w:rsidR="00DF39EF" w:rsidRDefault="00DF39EF" w:rsidP="00DF39EF">
                <w:pPr>
                  <w:tabs>
                    <w:tab w:val="left" w:pos="1404"/>
                  </w:tabs>
                </w:pPr>
              </w:p>
              <w:p w:rsidR="00DF39EF" w:rsidRDefault="00DF39EF" w:rsidP="00DF39EF">
                <w:pPr>
                  <w:tabs>
                    <w:tab w:val="left" w:pos="1404"/>
                  </w:tabs>
                </w:pPr>
              </w:p>
              <w:p w:rsidR="00DF39EF" w:rsidRDefault="00DF39EF" w:rsidP="00DF39EF">
                <w:pPr>
                  <w:tabs>
                    <w:tab w:val="left" w:pos="1404"/>
                  </w:tabs>
                </w:pPr>
              </w:p>
              <w:p w:rsidR="00DF39EF" w:rsidRPr="00DF39EF" w:rsidRDefault="00DF39EF" w:rsidP="00DF39EF">
                <w:pPr>
                  <w:tabs>
                    <w:tab w:val="left" w:pos="1404"/>
                  </w:tabs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C5631B" w:rsidP="00C563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SLOT MACHINE</w:t>
                    </w:r>
                    <w:r w:rsidR="000201C1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5E0A82" w:rsidP="000201C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Win if you can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0201C1">
                  <w:rPr>
                    <w:sz w:val="24"/>
                    <w:szCs w:val="24"/>
                  </w:rPr>
                  <w:t>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0201C1">
                  <w:t xml:space="preserve">6 </w:t>
                </w:r>
                <w:r>
                  <w:t xml:space="preserve">by </w:t>
                </w:r>
                <w:r w:rsidR="000201C1">
                  <w:t>Krein Game Division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B0607" w:rsidP="00CB060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Douglas Krein</w:t>
                    </w:r>
                  </w:p>
                </w:tc>
              </w:sdtContent>
            </w:sdt>
          </w:tr>
        </w:tbl>
        <w:p w:rsidR="003E1D56" w:rsidRDefault="00C34CF4"/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t>Table of Contents</w:t>
      </w:r>
    </w:p>
    <w:sdt>
      <w:sdtPr>
        <w:id w:val="1478647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7D58" w:rsidRPr="00231EE5" w:rsidRDefault="00527D58" w:rsidP="00815D67">
          <w:pPr>
            <w:rPr>
              <w:b/>
              <w:sz w:val="28"/>
            </w:rPr>
          </w:pPr>
          <w:r w:rsidRPr="00231EE5">
            <w:rPr>
              <w:b/>
              <w:sz w:val="28"/>
            </w:rPr>
            <w:t>Contents</w:t>
          </w:r>
        </w:p>
        <w:bookmarkStart w:id="0" w:name="_GoBack"/>
        <w:bookmarkEnd w:id="0"/>
        <w:p w:rsidR="0087649B" w:rsidRDefault="00BA2E7C">
          <w:pPr>
            <w:pStyle w:val="TOC1"/>
            <w:rPr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51501" w:history="1">
            <w:r w:rsidR="0087649B" w:rsidRPr="00F373D4">
              <w:rPr>
                <w:rStyle w:val="Hyperlink"/>
                <w:noProof/>
              </w:rPr>
              <w:t>I.</w:t>
            </w:r>
            <w:r w:rsidR="0087649B">
              <w:rPr>
                <w:noProof/>
                <w:lang w:eastAsia="ko-KR"/>
              </w:rPr>
              <w:tab/>
            </w:r>
            <w:r w:rsidR="0087649B" w:rsidRPr="00F373D4">
              <w:rPr>
                <w:rStyle w:val="Hyperlink"/>
                <w:noProof/>
              </w:rPr>
              <w:t>Game Overview</w:t>
            </w:r>
            <w:r w:rsidR="0087649B">
              <w:rPr>
                <w:noProof/>
                <w:webHidden/>
              </w:rPr>
              <w:tab/>
            </w:r>
            <w:r w:rsidR="0087649B">
              <w:rPr>
                <w:noProof/>
                <w:webHidden/>
              </w:rPr>
              <w:fldChar w:fldCharType="begin"/>
            </w:r>
            <w:r w:rsidR="0087649B">
              <w:rPr>
                <w:noProof/>
                <w:webHidden/>
              </w:rPr>
              <w:instrText xml:space="preserve"> PAGEREF _Toc444551501 \h </w:instrText>
            </w:r>
            <w:r w:rsidR="0087649B">
              <w:rPr>
                <w:noProof/>
                <w:webHidden/>
              </w:rPr>
            </w:r>
            <w:r w:rsidR="0087649B">
              <w:rPr>
                <w:noProof/>
                <w:webHidden/>
              </w:rPr>
              <w:fldChar w:fldCharType="separate"/>
            </w:r>
            <w:r w:rsidR="0087649B">
              <w:rPr>
                <w:noProof/>
                <w:webHidden/>
              </w:rPr>
              <w:t>3</w:t>
            </w:r>
            <w:r w:rsidR="0087649B">
              <w:rPr>
                <w:noProof/>
                <w:webHidden/>
              </w:rPr>
              <w:fldChar w:fldCharType="end"/>
            </w:r>
          </w:hyperlink>
        </w:p>
        <w:p w:rsidR="0087649B" w:rsidRDefault="0087649B">
          <w:pPr>
            <w:pStyle w:val="TOC1"/>
            <w:rPr>
              <w:noProof/>
              <w:lang w:eastAsia="ko-KR"/>
            </w:rPr>
          </w:pPr>
          <w:hyperlink w:anchor="_Toc444551502" w:history="1">
            <w:r w:rsidRPr="00F373D4">
              <w:rPr>
                <w:rStyle w:val="Hyperlink"/>
                <w:noProof/>
              </w:rPr>
              <w:t>II.</w:t>
            </w:r>
            <w:r>
              <w:rPr>
                <w:noProof/>
                <w:lang w:eastAsia="ko-KR"/>
              </w:rPr>
              <w:tab/>
            </w:r>
            <w:r w:rsidRPr="00F373D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9B" w:rsidRDefault="0087649B">
          <w:pPr>
            <w:pStyle w:val="TOC1"/>
            <w:rPr>
              <w:noProof/>
              <w:lang w:eastAsia="ko-KR"/>
            </w:rPr>
          </w:pPr>
          <w:hyperlink w:anchor="_Toc444551503" w:history="1">
            <w:r w:rsidRPr="00F373D4">
              <w:rPr>
                <w:rStyle w:val="Hyperlink"/>
                <w:noProof/>
              </w:rPr>
              <w:t>III.</w:t>
            </w:r>
            <w:r>
              <w:rPr>
                <w:noProof/>
                <w:lang w:eastAsia="ko-KR"/>
              </w:rPr>
              <w:tab/>
            </w:r>
            <w:r w:rsidRPr="00F373D4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9B" w:rsidRDefault="0087649B">
          <w:pPr>
            <w:pStyle w:val="TOC1"/>
            <w:rPr>
              <w:noProof/>
              <w:lang w:eastAsia="ko-KR"/>
            </w:rPr>
          </w:pPr>
          <w:hyperlink w:anchor="_Toc444551504" w:history="1">
            <w:r w:rsidRPr="00F373D4">
              <w:rPr>
                <w:rStyle w:val="Hyperlink"/>
                <w:noProof/>
              </w:rPr>
              <w:t>IV.</w:t>
            </w:r>
            <w:r>
              <w:rPr>
                <w:noProof/>
                <w:lang w:eastAsia="ko-KR"/>
              </w:rPr>
              <w:tab/>
            </w:r>
            <w:r w:rsidRPr="00F373D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49B" w:rsidRDefault="0087649B">
          <w:pPr>
            <w:pStyle w:val="TOC1"/>
            <w:rPr>
              <w:noProof/>
              <w:lang w:eastAsia="ko-KR"/>
            </w:rPr>
          </w:pPr>
          <w:hyperlink w:anchor="_Toc444551505" w:history="1">
            <w:r w:rsidRPr="00F373D4">
              <w:rPr>
                <w:rStyle w:val="Hyperlink"/>
                <w:noProof/>
              </w:rPr>
              <w:t>V.</w:t>
            </w:r>
            <w:r>
              <w:rPr>
                <w:noProof/>
                <w:lang w:eastAsia="ko-KR"/>
              </w:rPr>
              <w:tab/>
            </w:r>
            <w:r w:rsidRPr="00F373D4">
              <w:rPr>
                <w:rStyle w:val="Hyperlink"/>
                <w:noProof/>
              </w:rPr>
              <w:t>Mockup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8" w:rsidRDefault="00BA2E7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F4089" w:rsidRPr="00527D58" w:rsidRDefault="009F6693" w:rsidP="00815D67">
      <w:pPr>
        <w:pStyle w:val="Heading1"/>
      </w:pPr>
      <w:bookmarkStart w:id="1" w:name="_Toc444551501"/>
      <w:r w:rsidRPr="00527D58">
        <w:lastRenderedPageBreak/>
        <w:t xml:space="preserve">Game </w:t>
      </w:r>
      <w:r w:rsidRPr="00527D58">
        <w:rPr>
          <w:rStyle w:val="HeadingChar"/>
          <w:b/>
        </w:rPr>
        <w:t>Overview</w:t>
      </w:r>
      <w:bookmarkEnd w:id="1"/>
      <w:r w:rsidR="00BF4089" w:rsidRPr="00527D58">
        <w:t xml:space="preserve"> </w:t>
      </w:r>
    </w:p>
    <w:p w:rsidR="00686D09" w:rsidRDefault="002F55A4" w:rsidP="002F55A4">
      <w:pPr>
        <w:pStyle w:val="ListParagraph"/>
        <w:rPr>
          <w:sz w:val="24"/>
          <w:szCs w:val="24"/>
        </w:rPr>
      </w:pPr>
      <w:r w:rsidRPr="002F55A4">
        <w:rPr>
          <w:sz w:val="24"/>
          <w:szCs w:val="24"/>
        </w:rPr>
        <w:t xml:space="preserve">In this game </w:t>
      </w:r>
      <w:r>
        <w:rPr>
          <w:sz w:val="24"/>
          <w:szCs w:val="24"/>
        </w:rPr>
        <w:t xml:space="preserve">you have to </w:t>
      </w:r>
      <w:r w:rsidR="00306A31">
        <w:rPr>
          <w:sz w:val="24"/>
          <w:szCs w:val="24"/>
        </w:rPr>
        <w:t>make money enough to retire and spend the rest of your life in Europe.</w:t>
      </w:r>
    </w:p>
    <w:p w:rsidR="00AE2304" w:rsidRDefault="00AE2304" w:rsidP="002F55A4">
      <w:pPr>
        <w:pStyle w:val="ListParagraph"/>
        <w:rPr>
          <w:sz w:val="24"/>
          <w:szCs w:val="24"/>
        </w:rPr>
      </w:pPr>
    </w:p>
    <w:p w:rsidR="00AE2304" w:rsidRDefault="00AE2304" w:rsidP="00AE2304">
      <w:pPr>
        <w:pStyle w:val="Heading1"/>
      </w:pPr>
      <w:bookmarkStart w:id="2" w:name="_Toc444551502"/>
      <w:r>
        <w:t>Table of contents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835"/>
        <w:gridCol w:w="5499"/>
      </w:tblGrid>
      <w:tr w:rsidR="00AE2304" w:rsidTr="00AE2304">
        <w:tc>
          <w:tcPr>
            <w:tcW w:w="522" w:type="dxa"/>
          </w:tcPr>
          <w:p w:rsidR="00AE2304" w:rsidRDefault="00AE2304" w:rsidP="00AE2304"/>
        </w:tc>
        <w:tc>
          <w:tcPr>
            <w:tcW w:w="2835" w:type="dxa"/>
          </w:tcPr>
          <w:p w:rsidR="00AE2304" w:rsidRDefault="00AE2304" w:rsidP="00AE2304">
            <w:r>
              <w:t>Type</w:t>
            </w:r>
          </w:p>
        </w:tc>
        <w:tc>
          <w:tcPr>
            <w:tcW w:w="5499" w:type="dxa"/>
          </w:tcPr>
          <w:p w:rsidR="00AE2304" w:rsidRDefault="00AE2304" w:rsidP="00AE2304">
            <w:r>
              <w:t>Name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Banana.png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BackButton.png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3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Bar.png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4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Bell.png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5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Bet1Button.png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6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Bet1</w:t>
            </w:r>
            <w:r>
              <w:t>0</w:t>
            </w:r>
            <w:r w:rsidRPr="00AE2304">
              <w:t>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7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Bet1</w:t>
            </w:r>
            <w:r>
              <w:t>00</w:t>
            </w:r>
            <w:r w:rsidRPr="00AE2304">
              <w:t>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8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BlackBackground.png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9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Blank.png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10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Cherry.png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11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Diamond.png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12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GameOver.jpg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13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ResetBtn.png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14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Seven.png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15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slotmachine.png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16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SpinButton.png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17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Default="00AE2304" w:rsidP="00AE2304">
            <w:r w:rsidRPr="00AE2304">
              <w:t>StartButton.png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18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startMenu.png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19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StartOverButton.png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20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Watermelon.png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21</w:t>
            </w:r>
          </w:p>
        </w:tc>
        <w:tc>
          <w:tcPr>
            <w:tcW w:w="2835" w:type="dxa"/>
          </w:tcPr>
          <w:p w:rsidR="00AE2304" w:rsidRDefault="00AE2304" w:rsidP="00AE2304">
            <w:r>
              <w:t>Image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WhiteBackground.png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22</w:t>
            </w:r>
          </w:p>
        </w:tc>
        <w:tc>
          <w:tcPr>
            <w:tcW w:w="2835" w:type="dxa"/>
          </w:tcPr>
          <w:p w:rsidR="00AE2304" w:rsidRDefault="00AE2304" w:rsidP="00AE2304">
            <w:r>
              <w:t>Sound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Error.ogg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23</w:t>
            </w:r>
          </w:p>
        </w:tc>
        <w:tc>
          <w:tcPr>
            <w:tcW w:w="2835" w:type="dxa"/>
          </w:tcPr>
          <w:p w:rsidR="00AE2304" w:rsidRDefault="00AE2304" w:rsidP="00AE2304">
            <w:r>
              <w:t>Sound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GameOver.ogg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24</w:t>
            </w:r>
          </w:p>
        </w:tc>
        <w:tc>
          <w:tcPr>
            <w:tcW w:w="2835" w:type="dxa"/>
          </w:tcPr>
          <w:p w:rsidR="00AE2304" w:rsidRDefault="00AE2304" w:rsidP="00AE2304">
            <w:r>
              <w:t>Sound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Jackpot.ogg</w:t>
            </w:r>
          </w:p>
        </w:tc>
      </w:tr>
      <w:tr w:rsidR="00AE2304" w:rsidTr="00AE2304">
        <w:tc>
          <w:tcPr>
            <w:tcW w:w="522" w:type="dxa"/>
          </w:tcPr>
          <w:p w:rsidR="00AE2304" w:rsidRDefault="00AE2304" w:rsidP="00AE2304">
            <w:r>
              <w:t>25</w:t>
            </w:r>
          </w:p>
        </w:tc>
        <w:tc>
          <w:tcPr>
            <w:tcW w:w="2835" w:type="dxa"/>
          </w:tcPr>
          <w:p w:rsidR="00AE2304" w:rsidRDefault="00AE2304" w:rsidP="00AE2304">
            <w:r>
              <w:t>Sound</w:t>
            </w:r>
          </w:p>
        </w:tc>
        <w:tc>
          <w:tcPr>
            <w:tcW w:w="5499" w:type="dxa"/>
          </w:tcPr>
          <w:p w:rsidR="00AE2304" w:rsidRPr="00AE2304" w:rsidRDefault="00AE2304" w:rsidP="00AE2304">
            <w:r w:rsidRPr="00AE2304">
              <w:t>Win.ogg</w:t>
            </w:r>
          </w:p>
        </w:tc>
      </w:tr>
    </w:tbl>
    <w:p w:rsidR="002F55A4" w:rsidRPr="008C6B2D" w:rsidRDefault="002F55A4" w:rsidP="002F55A4">
      <w:pPr>
        <w:pStyle w:val="ListParagraph"/>
        <w:rPr>
          <w:b/>
          <w:sz w:val="24"/>
          <w:szCs w:val="24"/>
        </w:rPr>
      </w:pPr>
    </w:p>
    <w:p w:rsidR="009F6693" w:rsidRPr="008C6B2D" w:rsidRDefault="009F6693" w:rsidP="00815D67">
      <w:pPr>
        <w:pStyle w:val="Heading1"/>
      </w:pPr>
      <w:bookmarkStart w:id="3" w:name="_Toc444551503"/>
      <w:r w:rsidRPr="008C6B2D">
        <w:t xml:space="preserve">Game </w:t>
      </w:r>
      <w:r w:rsidRPr="00815D67">
        <w:rPr>
          <w:rStyle w:val="Heading1Char"/>
          <w:b/>
        </w:rPr>
        <w:t>Play Mechanics</w:t>
      </w:r>
      <w:bookmarkEnd w:id="3"/>
    </w:p>
    <w:p w:rsidR="00686D09" w:rsidRPr="002E6BD0" w:rsidRDefault="00AE2304" w:rsidP="002E6B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player can choose bet in a cumulative way 1, 10 or 100</w:t>
      </w:r>
      <w:r w:rsidR="002F55A4">
        <w:rPr>
          <w:sz w:val="24"/>
          <w:szCs w:val="24"/>
        </w:rPr>
        <w:t>.</w:t>
      </w:r>
      <w:r>
        <w:rPr>
          <w:sz w:val="24"/>
          <w:szCs w:val="24"/>
        </w:rPr>
        <w:t xml:space="preserve"> After the bet is placed, the player can spin and find out if won or lose the money.</w:t>
      </w:r>
      <w:r w:rsidR="002E6BD0">
        <w:rPr>
          <w:sz w:val="24"/>
          <w:szCs w:val="24"/>
        </w:rPr>
        <w:br/>
      </w:r>
    </w:p>
    <w:p w:rsidR="00BF4089" w:rsidRDefault="009F6693" w:rsidP="00815D67">
      <w:pPr>
        <w:pStyle w:val="Heading1"/>
      </w:pPr>
      <w:bookmarkStart w:id="4" w:name="_Toc444551504"/>
      <w:r w:rsidRPr="008C6B2D">
        <w:t>Controls</w:t>
      </w:r>
      <w:bookmarkEnd w:id="4"/>
    </w:p>
    <w:p w:rsidR="00BF4089" w:rsidRDefault="00901E11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use your mouse to move the pointer and chose the option.</w:t>
      </w:r>
    </w:p>
    <w:p w:rsidR="00F21EAF" w:rsidRDefault="00F21EAF" w:rsidP="00F21EAF">
      <w:pPr>
        <w:pStyle w:val="Heading1"/>
      </w:pPr>
      <w:bookmarkStart w:id="5" w:name="_Toc444551505"/>
      <w:r>
        <w:lastRenderedPageBreak/>
        <w:t>Mockup screen</w:t>
      </w:r>
      <w:bookmarkEnd w:id="5"/>
    </w:p>
    <w:p w:rsidR="00F21EAF" w:rsidRDefault="00F21EAF" w:rsidP="00BF4089">
      <w:pPr>
        <w:pStyle w:val="ListParagraph"/>
        <w:rPr>
          <w:sz w:val="24"/>
          <w:szCs w:val="24"/>
        </w:rPr>
      </w:pPr>
    </w:p>
    <w:p w:rsidR="00F21EAF" w:rsidRPr="00901E11" w:rsidRDefault="00F21EAF" w:rsidP="00BF4089">
      <w:pPr>
        <w:pStyle w:val="ListParagraph"/>
        <w:rPr>
          <w:sz w:val="24"/>
          <w:szCs w:val="24"/>
        </w:rPr>
      </w:pPr>
      <w:r w:rsidRPr="00F21EAF">
        <w:rPr>
          <w:noProof/>
          <w:sz w:val="24"/>
          <w:szCs w:val="24"/>
          <w:lang w:eastAsia="ko-KR"/>
        </w:rPr>
        <w:drawing>
          <wp:inline distT="0" distB="0" distL="0" distR="0">
            <wp:extent cx="5943600" cy="5904879"/>
            <wp:effectExtent l="0" t="0" r="0" b="635"/>
            <wp:docPr id="4" name="Picture 4" descr="C:\Users\dougl\Documents\GitHub\COMP397-Asgn2\Assets\images\slotmachine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\Documents\GitHub\COMP397-Asgn2\Assets\images\slotmachineMock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D0" w:rsidRDefault="002E6BD0" w:rsidP="002E6BD0">
      <w:pPr>
        <w:pStyle w:val="ListParagraph"/>
        <w:rPr>
          <w:b/>
          <w:sz w:val="24"/>
          <w:szCs w:val="24"/>
        </w:rPr>
      </w:pPr>
    </w:p>
    <w:sectPr w:rsidR="002E6BD0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F4" w:rsidRDefault="00C34CF4" w:rsidP="00C152DC">
      <w:pPr>
        <w:spacing w:after="0" w:line="240" w:lineRule="auto"/>
      </w:pPr>
      <w:r>
        <w:separator/>
      </w:r>
    </w:p>
  </w:endnote>
  <w:endnote w:type="continuationSeparator" w:id="0">
    <w:p w:rsidR="00C34CF4" w:rsidRDefault="00C34CF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74269">
      <w:rPr>
        <w:rFonts w:asciiTheme="majorHAnsi" w:hAnsiTheme="majorHAnsi"/>
        <w:b/>
      </w:rPr>
      <w:t>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7649B" w:rsidRPr="0087649B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C34C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7649B" w:rsidRPr="0087649B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F4" w:rsidRDefault="00C34CF4" w:rsidP="00C152DC">
      <w:pPr>
        <w:spacing w:after="0" w:line="240" w:lineRule="auto"/>
      </w:pPr>
      <w:r>
        <w:separator/>
      </w:r>
    </w:p>
  </w:footnote>
  <w:footnote w:type="continuationSeparator" w:id="0">
    <w:p w:rsidR="00C34CF4" w:rsidRDefault="00C34CF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5631B">
                <w:rPr>
                  <w:b/>
                  <w:bCs/>
                  <w:caps/>
                  <w:sz w:val="24"/>
                  <w:szCs w:val="24"/>
                </w:rPr>
                <w:t>SLOT MACHINE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2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B0607" w:rsidP="00CB060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February 5,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2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B060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February 5,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5631B">
                <w:rPr>
                  <w:b/>
                  <w:bCs/>
                  <w:caps/>
                  <w:sz w:val="24"/>
                  <w:szCs w:val="24"/>
                </w:rPr>
                <w:t>SLOT MACHINE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5ADAC8AE"/>
    <w:lvl w:ilvl="0" w:tplc="68A84DD2">
      <w:start w:val="1"/>
      <w:numFmt w:val="upperRoman"/>
      <w:pStyle w:val="Heading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01C1"/>
    <w:rsid w:val="00021BBC"/>
    <w:rsid w:val="00023AF4"/>
    <w:rsid w:val="00041C8A"/>
    <w:rsid w:val="00080D8D"/>
    <w:rsid w:val="00231EE5"/>
    <w:rsid w:val="002E6BD0"/>
    <w:rsid w:val="002F55A4"/>
    <w:rsid w:val="00306A31"/>
    <w:rsid w:val="003E1D34"/>
    <w:rsid w:val="003E1D56"/>
    <w:rsid w:val="00420F46"/>
    <w:rsid w:val="004E0962"/>
    <w:rsid w:val="0052734F"/>
    <w:rsid w:val="00527D58"/>
    <w:rsid w:val="005C2F0F"/>
    <w:rsid w:val="005E0A82"/>
    <w:rsid w:val="00616D0A"/>
    <w:rsid w:val="00686D09"/>
    <w:rsid w:val="00691022"/>
    <w:rsid w:val="00744BAC"/>
    <w:rsid w:val="007D2A8E"/>
    <w:rsid w:val="00815D67"/>
    <w:rsid w:val="00874269"/>
    <w:rsid w:val="0087649B"/>
    <w:rsid w:val="008C6B2D"/>
    <w:rsid w:val="008E601F"/>
    <w:rsid w:val="008F3C94"/>
    <w:rsid w:val="00901E11"/>
    <w:rsid w:val="00953C99"/>
    <w:rsid w:val="00996533"/>
    <w:rsid w:val="009A4D42"/>
    <w:rsid w:val="009C52DC"/>
    <w:rsid w:val="009F6693"/>
    <w:rsid w:val="00AA765B"/>
    <w:rsid w:val="00AD223E"/>
    <w:rsid w:val="00AE2304"/>
    <w:rsid w:val="00BA2E7C"/>
    <w:rsid w:val="00BF4089"/>
    <w:rsid w:val="00C152DC"/>
    <w:rsid w:val="00C34CF4"/>
    <w:rsid w:val="00C5631B"/>
    <w:rsid w:val="00CB0607"/>
    <w:rsid w:val="00D668E0"/>
    <w:rsid w:val="00D82416"/>
    <w:rsid w:val="00DF39EF"/>
    <w:rsid w:val="00E13D83"/>
    <w:rsid w:val="00E5385F"/>
    <w:rsid w:val="00EB6F93"/>
    <w:rsid w:val="00F21EAF"/>
    <w:rsid w:val="00F35C9E"/>
    <w:rsid w:val="00F362D0"/>
    <w:rsid w:val="00FD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B0532"/>
  <w15:docId w15:val="{4371E806-8EDC-4C3C-A6AF-9BFE95A5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Normal"/>
    <w:link w:val="Heading1Char"/>
    <w:uiPriority w:val="9"/>
    <w:qFormat/>
    <w:rsid w:val="00815D67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815D67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27D58"/>
    <w:pPr>
      <w:spacing w:line="259" w:lineRule="auto"/>
      <w:outlineLvl w:val="9"/>
    </w:pPr>
    <w:rPr>
      <w:lang w:val="en-US" w:eastAsia="en-US"/>
    </w:rPr>
  </w:style>
  <w:style w:type="paragraph" w:customStyle="1" w:styleId="Heading">
    <w:name w:val="Heading"/>
    <w:basedOn w:val="ListParagraph"/>
    <w:link w:val="HeadingChar"/>
    <w:qFormat/>
    <w:rsid w:val="00527D58"/>
    <w:pPr>
      <w:numPr>
        <w:numId w:val="1"/>
      </w:numPr>
    </w:pPr>
    <w:rPr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7D58"/>
  </w:style>
  <w:style w:type="character" w:customStyle="1" w:styleId="HeadingChar">
    <w:name w:val="Heading Char"/>
    <w:basedOn w:val="ListParagraphChar"/>
    <w:link w:val="Heading"/>
    <w:rsid w:val="00527D58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5D67"/>
    <w:pPr>
      <w:tabs>
        <w:tab w:val="left" w:pos="567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15D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98BAAB4-A9C9-4EAB-B434-1B8FAEBA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134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FRIENDZONED GAME</vt:lpstr>
    </vt:vector>
  </TitlesOfParts>
  <Company>Krein game division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SLOT MACHINE GAME</dc:title>
  <dc:creator>Douglas Krein</dc:creator>
  <cp:lastModifiedBy>Douglas Krein</cp:lastModifiedBy>
  <cp:revision>25</cp:revision>
  <dcterms:created xsi:type="dcterms:W3CDTF">2011-07-15T01:03:00Z</dcterms:created>
  <dcterms:modified xsi:type="dcterms:W3CDTF">2016-03-01T04:22:00Z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